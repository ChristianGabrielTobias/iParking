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CACD" w14:textId="13184CE0" w:rsidR="00275260" w:rsidRDefault="007A24D7" w:rsidP="002E4F42">
      <w:pPr>
        <w:pStyle w:val="Ttulo1"/>
        <w:rPr>
          <w:lang w:val="pt-BR" w:bidi="pt-BR"/>
        </w:rPr>
      </w:pPr>
      <w:r>
        <w:rPr>
          <w:noProof/>
        </w:rPr>
        <w:pict w14:anchorId="3D2A194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3" type="#_x0000_t202" style="position:absolute;left:0;text-align:left;margin-left:363.55pt;margin-top:-149.95pt;width:202.5pt;height:5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" filled="f" stroked="f">
            <v:textbox>
              <w:txbxContent>
                <w:p w14:paraId="1C73D9A4" w14:textId="77777777" w:rsidR="00C47362" w:rsidRPr="009B6E21" w:rsidRDefault="00C47362" w:rsidP="00040308">
                  <w:pPr>
                    <w:pStyle w:val="Data"/>
                    <w:spacing w:after="240" w:line="360" w:lineRule="auto"/>
                    <w:jc w:val="left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t>Local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2E4F42" w:rsidRPr="009B6E21">
                    <w:rPr>
                      <w:sz w:val="22"/>
                      <w:szCs w:val="22"/>
                      <w:lang w:val="pt-BR" w:bidi="pt-BR"/>
                    </w:rPr>
                    <w:t xml:space="preserve"> 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Rua haddok lobo 595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Data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: </w:t>
                  </w:r>
                  <w:r w:rsidR="0086523A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19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/10/21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Horário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 16:30</w:t>
                  </w:r>
                </w:p>
                <w:p w14:paraId="2371360E" w14:textId="77777777" w:rsidR="009B6E21" w:rsidRDefault="009B6E21"/>
              </w:txbxContent>
            </v:textbox>
            <w10:wrap anchorx="page"/>
          </v:shape>
        </w:pict>
      </w:r>
      <w:r>
        <w:rPr>
          <w:noProof/>
        </w:rPr>
        <w:pict w14:anchorId="6518E104">
          <v:shape id="_x0000_s2052" type="#_x0000_t202" style="position:absolute;left:0;text-align:left;margin-left:327.9pt;margin-top:-148.55pt;width:29.6pt;height:6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AXw2HhECAAD/AwAADgAAAAAAAAAAAAAAAAAuAgAAZHJzL2Uyb0RvYy54bWxQSwECLQAUAAYACAAA&#10;ACEAfnA4MeEAAAANAQAADwAAAAAAAAAAAAAAAABrBAAAZHJzL2Rvd25yZXYueG1sUEsFBgAAAAAE&#10;AAQA8wAAAHkFAAAAAA==&#10;" filled="f" stroked="f">
            <v:textbox>
              <w:txbxContent>
                <w:p w14:paraId="25486E3C" w14:textId="7D9BC442" w:rsidR="001E7EBE" w:rsidRDefault="001E7EBE" w:rsidP="00182F73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</w:p>
                <w:p w14:paraId="66B9C52B" w14:textId="3A4638CC" w:rsidR="00C47362" w:rsidRDefault="004203B0" w:rsidP="00182F73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lang w:val="pt-BR" w:bidi="pt-BR"/>
                    </w:rPr>
                    <w:br/>
                  </w:r>
                </w:p>
              </w:txbxContent>
            </v:textbox>
          </v:shape>
        </w:pict>
      </w:r>
      <w:r>
        <w:rPr>
          <w:noProof/>
        </w:rPr>
        <w:pict w14:anchorId="69A304EE">
          <v:rect id="Forma 61" o:spid="_x0000_s2051" style="position:absolute;left:0;text-align:left;margin-left:-16.3pt;margin-top:-86.15pt;width:195.8pt;height:3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" filled="f" strokecolor="white [3212]" strokeweight="3pt">
            <v:stroke miterlimit="4"/>
            <v:path arrowok="t"/>
            <v:textbox style="mso-fit-shape-to-text:t" inset="1.5pt,1.5pt,1.5pt,1.5pt">
              <w:txbxContent>
                <w:p w14:paraId="19109B36" w14:textId="77777777" w:rsidR="00A3439E" w:rsidRPr="00F07730" w:rsidRDefault="00F07730" w:rsidP="00A3439E">
                  <w:pPr>
                    <w:pStyle w:val="NormalWeb"/>
                    <w:spacing w:after="0"/>
                    <w:jc w:val="center"/>
                    <w:rPr>
                      <w:color w:val="FFFFFF" w:themeColor="background1"/>
                      <w:spacing w:val="80"/>
                      <w:sz w:val="48"/>
                      <w:szCs w:val="48"/>
                    </w:rPr>
                  </w:pPr>
                  <w:proofErr w:type="spellStart"/>
                  <w:r w:rsidRPr="00F07730">
                    <w:rPr>
                      <w:rFonts w:eastAsia="Calibri" w:cstheme="minorBidi"/>
                      <w:b/>
                      <w:color w:val="FFFFFF" w:themeColor="background1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i</w:t>
                  </w:r>
                  <w:r w:rsidRPr="00F07730">
                    <w:rPr>
                      <w:rFonts w:eastAsia="Calibri" w:cstheme="minorBidi"/>
                      <w:b/>
                      <w:color w:val="C00000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PARKING</w:t>
                  </w:r>
                  <w:proofErr w:type="spellEnd"/>
                </w:p>
              </w:txbxContent>
            </v:textbox>
          </v:rect>
        </w:pict>
      </w:r>
      <w:r w:rsidR="00F07730">
        <w:rPr>
          <w:lang w:val="pt-BR" w:bidi="pt-BR"/>
        </w:rPr>
        <w:t>-</w:t>
      </w:r>
      <w:r w:rsidR="004203B0" w:rsidRPr="00C86C69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97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7336"/>
      </w:tblGrid>
      <w:tr w:rsidR="00F07730" w:rsidRPr="00F07730" w14:paraId="3F10D036" w14:textId="77777777" w:rsidTr="007A706F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2EAE0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94308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5BFD5176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2DCFF385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1DBDF4DC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1B675099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658BCBA8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="00F07730" w:rsidRPr="00F07730" w14:paraId="0DB71CC7" w14:textId="77777777" w:rsidTr="007A706F">
        <w:trPr>
          <w:trHeight w:val="54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07BD7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78CF0" w14:textId="1935774A" w:rsidR="00F07730" w:rsidRPr="00AE0B24" w:rsidRDefault="007A706F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  <w:r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Victor Veniti, Christian Gabriel, Willian Ribeiro</w:t>
            </w:r>
            <w:r w:rsidR="00F07730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 </w:t>
            </w:r>
          </w:p>
          <w:p w14:paraId="02B6C2AF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385771D7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D7B657" w14:textId="77777777" w:rsidR="00F07730" w:rsidRPr="00C86C69" w:rsidRDefault="00F07730" w:rsidP="002E4F42">
      <w:pPr>
        <w:pStyle w:val="Ttulo1"/>
        <w:rPr>
          <w:lang w:val="pt-BR"/>
        </w:rPr>
      </w:pPr>
    </w:p>
    <w:p w14:paraId="227AFC5A" w14:textId="77777777" w:rsidR="00040308" w:rsidRPr="00C86C69" w:rsidRDefault="00040308" w:rsidP="002E4A6B">
      <w:pPr>
        <w:pStyle w:val="Ttulo1"/>
        <w:rPr>
          <w:lang w:val="pt-BR" w:bidi="pt-BR"/>
        </w:rPr>
      </w:pPr>
      <w:r w:rsidRPr="00C86C69">
        <w:rPr>
          <w:lang w:val="pt-BR" w:bidi="pt-BR"/>
        </w:rPr>
        <w:t>Itens da agend</w:t>
      </w:r>
      <w:r w:rsidR="002E4A6B">
        <w:rPr>
          <w:lang w:val="pt-BR" w:bidi="pt-BR"/>
        </w:rPr>
        <w:t>a</w:t>
      </w:r>
    </w:p>
    <w:p w14:paraId="3BD3B8D1" w14:textId="02CB5979" w:rsidR="009C3DE0" w:rsidRDefault="00CB32BB" w:rsidP="007A706F">
      <w:pPr>
        <w:pStyle w:val="Numerada"/>
        <w:rPr>
          <w:lang w:val="pt-BR"/>
        </w:rPr>
      </w:pPr>
      <w:r>
        <w:rPr>
          <w:lang w:val="pt-BR"/>
        </w:rPr>
        <w:t>Definir quem serão os SCRUM MASTER &amp; P.O</w:t>
      </w:r>
    </w:p>
    <w:p w14:paraId="4E3424BD" w14:textId="1A4A7534" w:rsidR="007A706F" w:rsidRDefault="007A706F" w:rsidP="007A706F">
      <w:pPr>
        <w:pStyle w:val="Numerada"/>
        <w:rPr>
          <w:lang w:val="pt-BR"/>
        </w:rPr>
      </w:pPr>
      <w:r>
        <w:rPr>
          <w:lang w:val="pt-BR"/>
        </w:rPr>
        <w:t>Preparação para sprint 3</w:t>
      </w:r>
    </w:p>
    <w:p w14:paraId="357EFA0C" w14:textId="7C44A250" w:rsidR="007A706F" w:rsidRDefault="007A706F" w:rsidP="007A706F">
      <w:pPr>
        <w:pStyle w:val="Numerada"/>
        <w:rPr>
          <w:lang w:val="pt-BR"/>
        </w:rPr>
      </w:pPr>
      <w:r>
        <w:rPr>
          <w:lang w:val="pt-BR"/>
        </w:rPr>
        <w:t>Observações sobre a sprint 2</w:t>
      </w:r>
    </w:p>
    <w:p w14:paraId="7013BF23" w14:textId="40988718" w:rsidR="007A706F" w:rsidRDefault="007A706F" w:rsidP="007A706F">
      <w:pPr>
        <w:pStyle w:val="Numerada"/>
        <w:numPr>
          <w:ilvl w:val="0"/>
          <w:numId w:val="0"/>
        </w:numPr>
        <w:rPr>
          <w:lang w:val="pt-BR"/>
        </w:rPr>
      </w:pPr>
    </w:p>
    <w:p w14:paraId="3683746B" w14:textId="6C15F865" w:rsidR="007A706F" w:rsidRDefault="007A706F" w:rsidP="007A706F">
      <w:pPr>
        <w:pStyle w:val="Numerada"/>
        <w:numPr>
          <w:ilvl w:val="0"/>
          <w:numId w:val="0"/>
        </w:numPr>
        <w:rPr>
          <w:lang w:val="pt-BR"/>
        </w:rPr>
      </w:pPr>
    </w:p>
    <w:p w14:paraId="41EE964C" w14:textId="7908BDB1" w:rsidR="007A706F" w:rsidRDefault="007A706F" w:rsidP="007A706F">
      <w:pPr>
        <w:pStyle w:val="Numerada"/>
        <w:numPr>
          <w:ilvl w:val="0"/>
          <w:numId w:val="0"/>
        </w:numPr>
        <w:rPr>
          <w:lang w:val="pt-BR"/>
        </w:rPr>
      </w:pPr>
    </w:p>
    <w:p w14:paraId="7345D216" w14:textId="77777777" w:rsidR="00B30E34" w:rsidRDefault="007A706F" w:rsidP="007A706F">
      <w:pPr>
        <w:pStyle w:val="Numerada"/>
        <w:numPr>
          <w:ilvl w:val="0"/>
          <w:numId w:val="0"/>
        </w:numPr>
        <w:rPr>
          <w:b/>
          <w:bCs/>
          <w:lang w:val="pt-BR"/>
        </w:rPr>
      </w:pPr>
      <w:r w:rsidRPr="007A706F">
        <w:rPr>
          <w:b/>
          <w:bCs/>
          <w:lang w:val="pt-BR"/>
        </w:rPr>
        <w:t xml:space="preserve">I. </w:t>
      </w:r>
    </w:p>
    <w:p w14:paraId="5F623891" w14:textId="58999C0A" w:rsidR="007A706F" w:rsidRDefault="007A706F" w:rsidP="007A706F">
      <w:pPr>
        <w:pStyle w:val="Numerada"/>
        <w:numPr>
          <w:ilvl w:val="0"/>
          <w:numId w:val="0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P.O: </w:t>
      </w:r>
      <w:r w:rsidR="00B30E34" w:rsidRPr="00B30E34">
        <w:rPr>
          <w:lang w:val="pt-BR"/>
        </w:rPr>
        <w:t>Christian Gabriel, Alan, Willian</w:t>
      </w:r>
      <w:r w:rsidR="00B30E34">
        <w:rPr>
          <w:b/>
          <w:bCs/>
          <w:lang w:val="pt-BR"/>
        </w:rPr>
        <w:t xml:space="preserve"> </w:t>
      </w:r>
    </w:p>
    <w:p w14:paraId="180403D4" w14:textId="0565D6E9" w:rsidR="00B30E34" w:rsidRDefault="00B30E34" w:rsidP="007A706F">
      <w:pPr>
        <w:pStyle w:val="Numerada"/>
        <w:numPr>
          <w:ilvl w:val="0"/>
          <w:numId w:val="0"/>
        </w:numPr>
        <w:rPr>
          <w:lang w:val="pt-BR"/>
        </w:rPr>
      </w:pPr>
      <w:r>
        <w:rPr>
          <w:b/>
          <w:bCs/>
          <w:lang w:val="pt-BR"/>
        </w:rPr>
        <w:t xml:space="preserve">Scrum Master: </w:t>
      </w:r>
      <w:r w:rsidRPr="00B30E34">
        <w:rPr>
          <w:lang w:val="pt-BR"/>
        </w:rPr>
        <w:t xml:space="preserve">Augusto, Guilherme </w:t>
      </w:r>
      <w:proofErr w:type="spellStart"/>
      <w:r w:rsidRPr="00B30E34">
        <w:rPr>
          <w:lang w:val="pt-BR"/>
        </w:rPr>
        <w:t>Goes</w:t>
      </w:r>
      <w:proofErr w:type="spellEnd"/>
      <w:r w:rsidRPr="00B30E34">
        <w:rPr>
          <w:lang w:val="pt-BR"/>
        </w:rPr>
        <w:t>, Victor Veniti</w:t>
      </w:r>
    </w:p>
    <w:p w14:paraId="2EF269C2" w14:textId="24D016E5" w:rsidR="001B7FBA" w:rsidRDefault="001B7FBA" w:rsidP="007A706F">
      <w:pPr>
        <w:pStyle w:val="Numerada"/>
        <w:numPr>
          <w:ilvl w:val="0"/>
          <w:numId w:val="0"/>
        </w:numPr>
        <w:rPr>
          <w:lang w:val="pt-BR"/>
        </w:rPr>
      </w:pPr>
    </w:p>
    <w:p w14:paraId="0A23E084" w14:textId="26AD0837" w:rsidR="001B7FBA" w:rsidRDefault="001B7FBA" w:rsidP="001B7FBA">
      <w:pPr>
        <w:pStyle w:val="Ttulo1"/>
        <w:spacing w:after="75"/>
        <w:jc w:val="left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r>
        <w:rPr>
          <w:rFonts w:ascii="Verdana" w:hAnsi="Verdana"/>
          <w:color w:val="333333"/>
          <w:sz w:val="24"/>
          <w:szCs w:val="24"/>
        </w:rPr>
        <w:t xml:space="preserve"> </w:t>
      </w:r>
      <w:r w:rsidRPr="001B7FBA">
        <w:rPr>
          <w:rFonts w:ascii="Verdana" w:hAnsi="Verdana"/>
          <w:b w:val="0"/>
          <w:bCs w:val="0"/>
          <w:color w:val="333333"/>
          <w:sz w:val="24"/>
          <w:szCs w:val="24"/>
        </w:rPr>
        <w:t>Veniti ficara responsavel pelo dashboard do site</w:t>
      </w:r>
    </w:p>
    <w:p w14:paraId="5E0B1A75" w14:textId="77777777" w:rsidR="001B7FBA" w:rsidRPr="007A706F" w:rsidRDefault="001B7FBA" w:rsidP="007A706F">
      <w:pPr>
        <w:pStyle w:val="Numerada"/>
        <w:numPr>
          <w:ilvl w:val="0"/>
          <w:numId w:val="0"/>
        </w:numPr>
        <w:rPr>
          <w:b/>
          <w:bCs/>
          <w:lang w:val="pt-BR"/>
        </w:rPr>
      </w:pPr>
    </w:p>
    <w:sectPr w:rsidR="001B7FBA" w:rsidRPr="007A706F" w:rsidSect="00C86C69">
      <w:headerReference w:type="default" r:id="rId12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5330" w14:textId="77777777" w:rsidR="007A24D7" w:rsidRDefault="007A24D7" w:rsidP="001E7D29">
      <w:pPr>
        <w:spacing w:after="0" w:line="240" w:lineRule="auto"/>
      </w:pPr>
      <w:r>
        <w:separator/>
      </w:r>
    </w:p>
  </w:endnote>
  <w:endnote w:type="continuationSeparator" w:id="0">
    <w:p w14:paraId="604AC0A1" w14:textId="77777777" w:rsidR="007A24D7" w:rsidRDefault="007A24D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9BE6" w14:textId="77777777" w:rsidR="007A24D7" w:rsidRDefault="007A24D7" w:rsidP="001E7D29">
      <w:pPr>
        <w:spacing w:after="0" w:line="240" w:lineRule="auto"/>
      </w:pPr>
      <w:r>
        <w:separator/>
      </w:r>
    </w:p>
  </w:footnote>
  <w:footnote w:type="continuationSeparator" w:id="0">
    <w:p w14:paraId="2554293F" w14:textId="77777777" w:rsidR="007A24D7" w:rsidRDefault="007A24D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10BB7" w14:textId="58CADB71" w:rsidR="002E4F42" w:rsidRDefault="007A24D7">
    <w:r>
      <w:rPr>
        <w:noProof/>
      </w:rPr>
      <w:pict w14:anchorId="488CB364">
        <v:group id="Grupo 29" o:spid="_x0000_s1025" alt="Background design and shapes" style="position:absolute;left:0;text-align:left;margin-left:-53.6pt;margin-top:-43.1pt;width:595.2pt;height:854.2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">
          <v:shape id="Forma Livre: Forma 8" o:spid="_x0000_s1026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<v:stroke joinstyle="miter"/>
            <v:path arrowok="t" o:connecttype="custom" o:connectlocs="3429209,12451;3429209,889027;497239,889027;12452,12451" o:connectangles="0,0,0,0"/>
          </v:shape>
          <v:shape id="Forma Livre: Forma 9" o:spid="_x0000_s1027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<v:stroke joinstyle="miter"/>
            <v:path arrowok="t" o:connecttype="custom" o:connectlocs="12452,890687;12452,12451;3030752,12451;3515540,890687" o:connectangles="0,0,0,0"/>
          </v:shape>
          <v:shape id="Forma Livre: Forma 12" o:spid="_x0000_s1028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<v:stroke joinstyle="miter"/>
            <v:path arrowok="t" o:connecttype="custom" o:connectlocs="12443,981661;574872,12447;905029,12447;342601,981661" o:connectangles="0,0,0,0"/>
          </v:shape>
          <v:shape id="Forma Livre: Forma 13" o:spid="_x0000_s1029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<v:stroke joinstyle="miter"/>
            <v:path arrowok="t" o:connecttype="custom" o:connectlocs="12452,981998;570289,12451;900675,12451;342838,981998" o:connectangles="0,0,0,0"/>
          </v:shape>
          <v:shape id="Forma Livre: Forma 14" o:spid="_x0000_s1030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<v:stroke joinstyle="miter"/>
            <v:path arrowok="t" o:connecttype="custom" o:connectlocs="3515540,889027;3515540,12451;497239,12451;12452,889027" o:connectangles="0,0,0,0"/>
          </v:shape>
          <v:shape id="Forma Livre: Forma 8" o:spid="_x0000_s1031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<v:stroke joinstyle="miter"/>
            <v:path arrowok="t" o:connecttype="custom" o:connectlocs="0,0;330184,0;1217295,1542415;888256,1542415;0,0" o:connectangles="0,0,0,0,0"/>
          </v:shape>
          <v:shape id="Forma Livre: Forma 7" o:spid="_x0000_s1032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9A304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Calendário diári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09A3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055B7"/>
    <w:multiLevelType w:val="multilevel"/>
    <w:tmpl w:val="06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730"/>
    <w:rsid w:val="0000418E"/>
    <w:rsid w:val="00016839"/>
    <w:rsid w:val="00040308"/>
    <w:rsid w:val="00057671"/>
    <w:rsid w:val="00084752"/>
    <w:rsid w:val="00086540"/>
    <w:rsid w:val="000B4D49"/>
    <w:rsid w:val="000D3B68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82F73"/>
    <w:rsid w:val="00193653"/>
    <w:rsid w:val="001B40C4"/>
    <w:rsid w:val="001B7FBA"/>
    <w:rsid w:val="001C329C"/>
    <w:rsid w:val="001E7D29"/>
    <w:rsid w:val="001E7EBE"/>
    <w:rsid w:val="002404F5"/>
    <w:rsid w:val="00275260"/>
    <w:rsid w:val="00276FA1"/>
    <w:rsid w:val="00285B87"/>
    <w:rsid w:val="00287475"/>
    <w:rsid w:val="00291B4A"/>
    <w:rsid w:val="002B6213"/>
    <w:rsid w:val="002C3D7E"/>
    <w:rsid w:val="002E3433"/>
    <w:rsid w:val="002E4A6B"/>
    <w:rsid w:val="002E4F42"/>
    <w:rsid w:val="00303ABA"/>
    <w:rsid w:val="0032131A"/>
    <w:rsid w:val="003310BF"/>
    <w:rsid w:val="00332800"/>
    <w:rsid w:val="00333DF8"/>
    <w:rsid w:val="00352B99"/>
    <w:rsid w:val="00357641"/>
    <w:rsid w:val="00360B6E"/>
    <w:rsid w:val="00361DEE"/>
    <w:rsid w:val="0039361A"/>
    <w:rsid w:val="00394EF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96A84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A24D7"/>
    <w:rsid w:val="007A706F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48FB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82E05"/>
    <w:rsid w:val="00A9231C"/>
    <w:rsid w:val="00AA2532"/>
    <w:rsid w:val="00AE0B24"/>
    <w:rsid w:val="00AE1F88"/>
    <w:rsid w:val="00AE361F"/>
    <w:rsid w:val="00AE5370"/>
    <w:rsid w:val="00B247A9"/>
    <w:rsid w:val="00B30E34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52A5"/>
    <w:rsid w:val="00C1643D"/>
    <w:rsid w:val="00C261A9"/>
    <w:rsid w:val="00C42793"/>
    <w:rsid w:val="00C47362"/>
    <w:rsid w:val="00C601ED"/>
    <w:rsid w:val="00C86C69"/>
    <w:rsid w:val="00C955BD"/>
    <w:rsid w:val="00C95A82"/>
    <w:rsid w:val="00CB32BB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60FA4"/>
    <w:rsid w:val="00F70FF4"/>
    <w:rsid w:val="00F767F3"/>
    <w:rsid w:val="00F87EAA"/>
    <w:rsid w:val="00F92B25"/>
    <w:rsid w:val="00F92EB2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2"/>
    </o:shapelayout>
  </w:shapeDefaults>
  <w:decimalSymbol w:val=","/>
  <w:listSeparator w:val=";"/>
  <w14:docId w14:val="5E1A3102"/>
  <w15:docId w15:val="{9DF6D880-7735-48FA-8202-F8171CDF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D49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har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paragraph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customStyle="1" w:styleId="normaltextrun">
    <w:name w:val="normaltextrun"/>
    <w:basedOn w:val="Fontepargpadro"/>
    <w:rsid w:val="00F07730"/>
  </w:style>
  <w:style w:type="character" w:customStyle="1" w:styleId="eop">
    <w:name w:val="eop"/>
    <w:basedOn w:val="Fontepargpadro"/>
    <w:rsid w:val="00F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FE16D5-B639-487D-B595-622FC2F8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1175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VENITI DE SOUSA MELO .</cp:lastModifiedBy>
  <cp:revision>4</cp:revision>
  <dcterms:created xsi:type="dcterms:W3CDTF">2021-10-22T12:25:00Z</dcterms:created>
  <dcterms:modified xsi:type="dcterms:W3CDTF">2021-10-26T16:30:00Z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